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66A7F">
      <w:pPr>
        <w:pStyle w:val="26"/>
        <w:bidi w:val="0"/>
        <w:rPr>
          <w:rFonts w:ascii="Nimbus Roman" w:hAnsi="Nimbus Roman" w:eastAsia="Nimbus Roman" w:cs="Nimbus Roman"/>
        </w:rPr>
      </w:pPr>
      <w:r>
        <w:t>
</w:t>
      </w:r>
      <w:r>
        <w:rPr>
          <w:rFonts w:ascii="Nimbus Roman" w:hAnsi="Nimbus Roman" w:eastAsia="Nimbus Roman" w:cs="Nimbus Roman"/>
        </w:rPr>
        <w:t>Title
</w:t>
      </w:r>
      <w:bookmarkStart w:id="9" w:name="_GoBack"/>
      <w:bookmarkEnd w:id="9"/>
    </w:p>
    <w:p w14:paraId="59F5952D">
      <w:pPr>
        <w:pStyle w:val="25"/>
      </w:pPr>
      <w:r>
        <w:rPr>
          <w:rFonts w:ascii="Nimbus Roman" w:hAnsi="Nimbus Roman" w:eastAsia="Nimbus Roman" w:cs="Nimbus Roman"/>
        </w:rPr>
        <w:t>
Subtitle
</w:t>
      </w:r>
    </w:p>
    <w:p w14:paraId="20F28380">
      <w:pPr>
        <w:pStyle w:val="187"/>
      </w:pPr>
      <w:r>
        <w:t>
Author
</w:t>
      </w:r>
    </w:p>
    <w:p w14:paraId="550B6B63">
      <w:pPr>
        <w:pStyle w:val="16"/>
      </w:pPr>
      <w:r>
        <w:t>
Date
</w:t>
      </w:r>
    </w:p>
    <w:p w14:paraId="5D1C2253">
      <w:pPr>
        <w:pStyle w:val="188"/>
      </w:pPr>
      <w:r>
        <w:t>
Abstract
</w:t>
      </w:r>
    </w:p>
    <w:p w14:paraId="70FD9668">
      <w:pPr>
        <w:pStyle w:val="2"/>
        <w:bidi w:val="0"/>
      </w:pPr>
      <w:bookmarkStart w:id="0" w:name="heading-1"/>
      <w:r>
        <w:t>
Heading 1
</w:t>
      </w:r>
      <w:bookmarkEnd w:id="0"/>
    </w:p>
    <w:p w14:paraId="1A0B6A88">
      <w:pPr>
        <w:pStyle w:val="3"/>
        <w:bidi w:val="0"/>
      </w:pPr>
      <w:bookmarkStart w:id="1" w:name="heading-2"/>
      <w:r>
        <w:t>
Heading 2
</w:t>
      </w:r>
      <w:bookmarkEnd w:id="1"/>
    </w:p>
    <w:p w14:paraId="559E4AA7">
      <w:pPr>
        <w:pStyle w:val="5"/>
      </w:pPr>
      <w:bookmarkStart w:id="2" w:name="heading-3"/>
      <w:r>
        <w:t>
Heading 3
</w:t>
      </w:r>
      <w:bookmarkEnd w:id="2"/>
    </w:p>
    <w:p w14:paraId="4725B4AA">
      <w:pPr>
        <w:pStyle w:val="6"/>
        <w:rPr>
          <w:rFonts w:ascii="Nimbus Roman" w:hAnsi="Nimbus Roman" w:eastAsia="Nimbus Roman" w:cs="Nimbus Roman"/>
          <w:color w:val="000000"/>
        </w:rPr>
      </w:pPr>
      <w:bookmarkStart w:id="3" w:name="heading-4"/>
      <w:r>
        <w:t>
Heading 4
</w:t>
      </w:r>
      <w:bookmarkEnd w:id="3"/>
    </w:p>
    <w:p w14:paraId="0BF72249">
      <w:pPr>
        <w:pStyle w:val="7"/>
        <w:rPr>
          <w:rFonts w:ascii="Nimbus Roman" w:hAnsi="Nimbus Roman" w:eastAsia="Nimbus Roman" w:cs="Nimbus Roman"/>
          <w:color w:val="000000"/>
        </w:rPr>
      </w:pPr>
      <w:bookmarkStart w:id="4" w:name="heading-5"/>
      <w:r>
        <w:t>
Heading 5
</w:t>
      </w:r>
      <w:bookmarkEnd w:id="4"/>
    </w:p>
    <w:p w14:paraId="5F4FF694">
      <w:pPr>
        <w:pStyle w:val="8"/>
        <w:rPr>
          <w:rFonts w:ascii="Nimbus Roman" w:hAnsi="Nimbus Roman" w:eastAsia="Nimbus Roman" w:cs="Nimbus Roman"/>
          <w:color w:val="000000"/>
        </w:rPr>
      </w:pPr>
      <w:bookmarkStart w:id="5" w:name="heading-6"/>
      <w:r>
        <w:rPr>
          <w:rFonts w:ascii="Nimbus Roman" w:hAnsi="Nimbus Roman" w:eastAsia="Nimbus Roman" w:cs="Nimbus Roman"/>
          <w:color w:val="000000" w:themeColor="text1"/>
        </w:rPr>
        <w:t>
</w:t>
      </w:r>
      <w:r>
        <w:t>Heading 6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5"/>
    </w:p>
    <w:p w14:paraId="25F4B6A3">
      <w:pPr>
        <w:pStyle w:val="9"/>
        <w:rPr>
          <w:rFonts w:ascii="Nimbus Roman" w:hAnsi="Nimbus Roman" w:eastAsia="Nimbus Roman" w:cs="Nimbus Roman"/>
          <w:color w:val="000000"/>
        </w:rPr>
      </w:pPr>
      <w:bookmarkStart w:id="6" w:name="heading-7"/>
      <w:r>
        <w:rPr>
          <w:rFonts w:ascii="Nimbus Roman" w:hAnsi="Nimbus Roman" w:eastAsia="Nimbus Roman" w:cs="Nimbus Roman"/>
          <w:color w:val="000000" w:themeColor="text1"/>
        </w:rPr>
        <w:t>
</w:t>
      </w:r>
      <w:r>
        <w:t>Heading 7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6"/>
    </w:p>
    <w:p w14:paraId="248E048A">
      <w:pPr>
        <w:pStyle w:val="10"/>
        <w:rPr>
          <w:rFonts w:ascii="Nimbus Roman" w:hAnsi="Nimbus Roman" w:eastAsia="Nimbus Roman" w:cs="Nimbus Roman"/>
          <w:color w:val="000000"/>
        </w:rPr>
      </w:pPr>
      <w:bookmarkStart w:id="7" w:name="heading-8"/>
      <w:r>
        <w:rPr>
          <w:rFonts w:ascii="Nimbus Roman" w:hAnsi="Nimbus Roman" w:eastAsia="Nimbus Roman" w:cs="Nimbus Roman"/>
          <w:color w:val="000000" w:themeColor="text1"/>
        </w:rPr>
        <w:t>
</w:t>
      </w:r>
      <w:r>
        <w:t>Heading 8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7"/>
    </w:p>
    <w:p w14:paraId="6E9F9833">
      <w:pPr>
        <w:pStyle w:val="11"/>
        <w:rPr>
          <w:rFonts w:ascii="Nimbus Roman" w:hAnsi="Nimbus Roman" w:eastAsia="Nimbus Roman" w:cs="Nimbus Roman"/>
          <w:color w:val="000000"/>
        </w:rPr>
      </w:pPr>
      <w:bookmarkStart w:id="8" w:name="heading-9"/>
      <w:r>
        <w:t>
Heading 9</w:t>
      </w:r>
      <w:r>
        <w:rPr>
          <w:rFonts w:ascii="Nimbus Roman" w:hAnsi="Nimbus Roman" w:eastAsia="Nimbus Roman" w:cs="Nimbus Roman"/>
          <w:color w:val="000000" w:themeColor="text1"/>
        </w:rPr>
        <w:t>
</w:t>
      </w:r>
      <w:bookmarkEnd w:id="8"/>
    </w:p>
    <w:p w14:paraId="7E362963">
      <w:pPr>
        <w:pStyle w:val="38"/>
        <w:rPr>
          <w:rFonts w:ascii="Nimbus Roman" w:hAnsi="Nimbus Roman" w:eastAsia="Nimbus Roman" w:cs="Nimbus Roman"/>
        </w:rPr>
      </w:pPr>
      <w:r>
        <w:t>
First Paragraph.
</w:t>
      </w:r>
    </w:p>
    <w:p w14:paraId="3953B69E">
      <w:pPr>
        <w:pStyle w:val="4"/>
        <w:rPr>
          <w:rFonts w:ascii="Nimbus Roman" w:hAnsi="Nimbus Roman" w:eastAsia="Nimbus Roman" w:cs="Nimbus Roman"/>
        </w:rPr>
      </w:pPr>
      <w:r>
        <w:rPr>
          <w:rStyle w:val="21"/>
        </w:rPr>
        <w:t>
Body Text. Body Text Char.
Verbatim Char
.
</w:t>
      </w:r>
      <w:r>
        <w:rPr>
          <w:rStyle w:val="21"/>
        </w:rPr>
        <w:fldChar w:fldCharType="begin"/>
      </w:r>
      <w:r>
        <w:rPr>
          <w:rStyle w:val="21"/>
        </w:rPr>
        <w:instrText xml:space="preserve"> HYPERLINK "http://example.com" \o "http://example.com" </w:instrText>
      </w:r>
      <w:r>
        <w:rPr>
          <w:rStyle w:val="21"/>
        </w:rPr>
        <w:fldChar w:fldCharType="separate"/>
      </w:r>
      <w:r>
        <w:rPr>
          <w:rStyle w:val="21"/>
        </w:rPr>
        <w:t>
Hyperlink
</w:t>
      </w:r>
      <w:r>
        <w:rPr>
          <w:rStyle w:val="21"/>
        </w:rPr>
        <w:fldChar w:fldCharType="end"/>
      </w:r>
      <w:r>
        <w:rPr>
          <w:rStyle w:val="21"/>
        </w:rPr>
        <w:t>
.
</w:t>
      </w:r>
      <w:r>
        <w:rPr>
          <w:rFonts w:ascii="Nimbus Roman" w:hAnsi="Nimbus Roman" w:eastAsia="Nimbus Roman" w:cs="Nimbus Roman"/>
        </w:rPr>
        <w:t>
</w:t>
      </w:r>
      <w:r>
        <w:t>Footnote</w:t>
      </w:r>
      <w:r>
        <w:rPr>
          <w:rFonts w:ascii="Nimbus Roman" w:hAnsi="Nimbus Roman" w:eastAsia="Nimbus Roman" w:cs="Nimbus Roman"/>
        </w:rPr>
        <w:t>.
</w:t>
      </w:r>
      <w:r>
        <w:rPr>
          <w:rStyle w:val="20"/>
          <w:rFonts w:ascii="Nimbus Roman" w:hAnsi="Nimbus Roman" w:eastAsia="Nimbus Roman" w:cs="Nimbus Roman"/>
        </w:rPr>
        <w:footnoteReference w:id="0"/>
      </w:r>
    </w:p>
    <w:p w14:paraId="46DDAB86">
      <w:pPr>
        <w:pStyle w:val="14"/>
      </w:pPr>
      <w:r>
        <w:rPr>
          <w:rFonts w:ascii="Nimbus Roman" w:hAnsi="Nimbus Roman" w:eastAsia="Nimbus Roman" w:cs="Nimbus Roman"/>
        </w:rPr>
        <w:t>
</w:t>
      </w:r>
      <w:r>
        <w:t xml:space="preserve">Block </w:t>
      </w:r>
      <w:r>
        <w:rPr>
          <w:rFonts w:ascii="Nimbus Roman" w:hAnsi="Nimbus Roman" w:eastAsia="Nimbus Roman" w:cs="Nimbus Roman"/>
        </w:rPr>
        <w:t>Text.
</w:t>
      </w:r>
    </w:p>
    <w:p w14:paraId="7E39C35D">
      <w:pPr>
        <w:pStyle w:val="193"/>
      </w:pPr>
      <w:r>
        <w:t>
Table caption.
</w:t>
      </w:r>
    </w:p>
    <w:tbl>
      <w:tblPr>
        <w:tblStyle w:val="190"/>
        <w:tblW w:w="0" w:type="pct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43"/>
      </w:tblGrid>
      <w:tr w14:paraId="167EC567">
        <w:tc>
          <w:tcPr>
            <w:tcBorders>
              <w:bottom w:val="single" w:color="000000" w:sz="4" w:space="0"/>
            </w:tcBorders>
            <w:noWrap w:val="0"/>
            <w:vAlign w:val="bottom"/>
          </w:tcPr>
          <w:p w14:paraId="287A9305">
            <w:pPr>
              <w:pStyle w:val="186"/>
              <w:jc w:val="left"/>
            </w:pPr>
            <w:r>
              <w:t>
Table
</w:t>
            </w:r>
          </w:p>
        </w:tc>
        <w:tc>
          <w:tcPr>
            <w:tcBorders>
              <w:bottom w:val="single" w:color="000000" w:sz="4" w:space="0"/>
            </w:tcBorders>
            <w:noWrap w:val="0"/>
            <w:vAlign w:val="bottom"/>
          </w:tcPr>
          <w:p w14:paraId="6E4330F5">
            <w:pPr>
              <w:pStyle w:val="186"/>
              <w:jc w:val="left"/>
            </w:pPr>
            <w:r>
              <w:t>
Table
</w:t>
            </w:r>
          </w:p>
        </w:tc>
      </w:tr>
      <w:tr w14:paraId="69663A15">
        <w:tc>
          <w:tcPr>
            <w:noWrap w:val="0"/>
          </w:tcPr>
          <w:p w14:paraId="374A901E">
            <w:pPr>
              <w:pStyle w:val="186"/>
              <w:jc w:val="left"/>
            </w:pPr>
            <w:r>
              <w:t>
1
</w:t>
            </w:r>
          </w:p>
        </w:tc>
        <w:tc>
          <w:tcPr>
            <w:noWrap w:val="0"/>
          </w:tcPr>
          <w:p w14:paraId="3E47DCEF">
            <w:pPr>
              <w:pStyle w:val="186"/>
              <w:jc w:val="left"/>
            </w:pPr>
            <w:r>
              <w:t>
2
</w:t>
            </w:r>
          </w:p>
        </w:tc>
      </w:tr>
    </w:tbl>
    <w:p w14:paraId="22950680">
      <w:pPr>
        <w:pStyle w:val="194"/>
      </w:pPr>
      <w:r>
        <w:t>
Image Caption
</w:t>
      </w:r>
    </w:p>
    <w:p w14:paraId="0DD58F29">
      <w:pPr>
        <w:pStyle w:val="191"/>
      </w:pPr>
      <w:r>
        <w:t>
DefinitionTerm
</w:t>
      </w:r>
    </w:p>
    <w:p w14:paraId="070891B8">
      <w:pPr>
        <w:pStyle w:val="192"/>
      </w:pPr>
      <w:r>
        <w:t>
Definition
</w:t>
      </w:r>
    </w:p>
    <w:p w14:paraId="176530D8">
      <w:pPr>
        <w:pStyle w:val="191"/>
      </w:pPr>
      <w:r>
        <w:t>
DefinitionTerm
</w:t>
      </w:r>
    </w:p>
    <w:p w14:paraId="6F19B4DD">
      <w:pPr>
        <w:pStyle w:val="192"/>
      </w:pPr>
      <w:r>
        <w:t>
Definition
</w:t>
      </w:r>
    </w:p>
    <w:sectPr>
      <w:pgSz w:w="11906" w:h="16838"/>
      <w:pgMar w:top="1138" w:right="850" w:bottom="1138" w:left="1701" w:header="709" w:footer="709" w:gutter="0"/>
      <w:cols w:space="1701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360" w:lineRule="auto"/>
      </w:pPr>
      <w:r>
        <w:separator/>
      </w:r>
    </w:p>
  </w:footnote>
  <w:footnote w:type="continuationSeparator" w:id="3">
    <w:p>
      <w:pPr>
        <w:spacing w:before="0" w:after="0" w:line="360" w:lineRule="auto"/>
      </w:pPr>
      <w:r>
        <w:continuationSeparator/>
      </w:r>
    </w:p>
  </w:footnote>
  <w:footnote w:id="0">
    <w:p w14:paraId="260FEA8D">
      <w:pPr>
        <w:pStyle w:val="22"/>
        <w:rPr>
          <w:rFonts w:ascii="Nimbus Roman" w:hAnsi="Nimbus Roman" w:eastAsia="Nimbus Roman" w:cs="Nimbus Roman"/>
        </w:rPr>
      </w:pPr>
      <w:r>
        <w:rPr>
          <w:rStyle w:val="20"/>
          <w:rFonts w:ascii="Nimbus Roman" w:hAnsi="Nimbus Roman" w:eastAsia="Nimbus Roman" w:cs="Nimbus Roman"/>
        </w:rPr>
        <w:footnoteRef/>
      </w:r>
      <w:r>
        <w:rPr>
          <w:rFonts w:ascii="Nimbus Roman" w:hAnsi="Nimbus Roman" w:eastAsia="Nimbus Roman" w:cs="Nimbus Roman"/>
        </w:rP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attachedTemplate r:id="rId1"/>
  <w:documentProtection w:enforcement="0"/>
  <w:defaultTabStop w:val="720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DF0DFC"/>
    <w:rsid w:val="4F7F416D"/>
    <w:rsid w:val="6FF7C4D8"/>
    <w:rsid w:val="7DFE565C"/>
    <w:rsid w:val="B5FBEA19"/>
    <w:rsid w:val="F0ED5D61"/>
    <w:rsid w:val="F2D69A9F"/>
    <w:rsid w:val="F4BFFFF8"/>
    <w:rsid w:val="FEEFCB8A"/>
  </w:rsids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nhideWhenUsed="0" w:uiPriority="0" w:semiHidden="0" w:name="caption"/>
    <w:lsdException w:uiPriority="99" w:semiHidden="0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Theme="minorAscii" w:hAnsiTheme="minorAsci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360" w:lineRule="auto"/>
      <w:outlineLvl w:val="0"/>
    </w:pPr>
    <w:rPr>
      <w:rFonts w:ascii="Times New Roman" w:hAnsi="Times New Roman" w:eastAsia="Nimbus Roman" w:cs="Nimbus Roman"/>
      <w:b/>
      <w:bCs/>
      <w:color w:val="000000" w:themeColor="text1"/>
      <w:sz w:val="32"/>
      <w:szCs w:val="32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ascii="Times New Roman" w:hAnsi="Times New Roman" w:eastAsia="Nimbus Roman" w:cs="Nimbus Roman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4"/>
    <w:unhideWhenUsed/>
    <w:qFormat/>
    <w:uiPriority w:val="9"/>
    <w:pPr>
      <w:keepNext/>
      <w:keepLines/>
      <w:spacing w:before="200" w:after="0"/>
      <w:outlineLvl w:val="2"/>
    </w:pPr>
    <w:rPr>
      <w:rFonts w:ascii="Times New Roman" w:hAnsi="Times New Roman" w:eastAsia="Nimbus Roman" w:cs="Nimbus Roman"/>
      <w:b/>
      <w:bCs/>
      <w:color w:val="000000" w:themeColor="text1"/>
    </w:rPr>
  </w:style>
  <w:style w:type="paragraph" w:styleId="6">
    <w:name w:val="heading 4"/>
    <w:basedOn w:val="1"/>
    <w:next w:val="4"/>
    <w:unhideWhenUsed/>
    <w:qFormat/>
    <w:uiPriority w:val="9"/>
    <w:pPr>
      <w:keepNext/>
      <w:keepLines/>
      <w:spacing w:before="200" w:after="0"/>
      <w:outlineLvl w:val="3"/>
    </w:pPr>
    <w:rPr>
      <w:rFonts w:ascii="Times New Roman" w:hAnsi="Times New Roman" w:eastAsia="Nimbus Roman" w:cs="Nimbus Roman"/>
      <w:bCs/>
      <w:i/>
      <w:color w:val="000000" w:themeColor="text1"/>
    </w:rPr>
  </w:style>
  <w:style w:type="paragraph" w:styleId="7">
    <w:name w:val="heading 5"/>
    <w:basedOn w:val="1"/>
    <w:next w:val="4"/>
    <w:unhideWhenUsed/>
    <w:qFormat/>
    <w:uiPriority w:val="9"/>
    <w:pPr>
      <w:keepNext/>
      <w:keepLines/>
      <w:spacing w:before="200" w:after="0"/>
      <w:outlineLvl w:val="4"/>
    </w:pPr>
    <w:rPr>
      <w:rFonts w:ascii="Times New Roman" w:hAnsi="Times New Roman" w:eastAsia="Nimbus Roman" w:cs="Nimbus Roman"/>
      <w:iCs/>
      <w:color w:val="000000" w:themeColor="text1"/>
    </w:rPr>
  </w:style>
  <w:style w:type="paragraph" w:styleId="8">
    <w:name w:val="heading 6"/>
    <w:basedOn w:val="1"/>
    <w:next w:val="4"/>
    <w:unhideWhenUsed/>
    <w:qFormat/>
    <w:uiPriority w:val="9"/>
    <w:pPr>
      <w:keepNext/>
      <w:keepLines/>
      <w:spacing w:before="200" w:after="0"/>
      <w:outlineLvl w:val="5"/>
    </w:pPr>
    <w:rPr>
      <w:rFonts w:ascii="Times New Roman" w:hAnsi="Times New Roman" w:eastAsia="Nimbus Roman" w:cs="Nimbus Roman"/>
      <w:color w:val="000000" w:themeColor="text1"/>
    </w:rPr>
  </w:style>
  <w:style w:type="paragraph" w:styleId="9">
    <w:name w:val="heading 7"/>
    <w:basedOn w:val="1"/>
    <w:next w:val="4"/>
    <w:unhideWhenUsed/>
    <w:qFormat/>
    <w:uiPriority w:val="9"/>
    <w:pPr>
      <w:keepNext/>
      <w:keepLines/>
      <w:spacing w:before="200" w:after="0"/>
      <w:outlineLvl w:val="6"/>
    </w:pPr>
    <w:rPr>
      <w:rFonts w:ascii="Times New Roman" w:hAnsi="Times New Roman" w:eastAsia="Nimbus Roman" w:cs="Nimbus Roman"/>
      <w:color w:val="000000" w:themeColor="text1"/>
    </w:rPr>
  </w:style>
  <w:style w:type="paragraph" w:styleId="10">
    <w:name w:val="heading 8"/>
    <w:basedOn w:val="1"/>
    <w:next w:val="4"/>
    <w:unhideWhenUsed/>
    <w:qFormat/>
    <w:uiPriority w:val="9"/>
    <w:pPr>
      <w:keepNext/>
      <w:keepLines/>
      <w:spacing w:before="200" w:after="0"/>
      <w:outlineLvl w:val="7"/>
    </w:pPr>
    <w:rPr>
      <w:rFonts w:ascii="Times New Roman" w:hAnsi="Times New Roman" w:eastAsia="Nimbus Roman" w:cs="Nimbus Roman"/>
      <w:color w:val="000000" w:themeColor="text1"/>
    </w:rPr>
  </w:style>
  <w:style w:type="paragraph" w:styleId="11">
    <w:name w:val="heading 9"/>
    <w:basedOn w:val="1"/>
    <w:next w:val="4"/>
    <w:unhideWhenUsed/>
    <w:qFormat/>
    <w:uiPriority w:val="9"/>
    <w:pPr>
      <w:keepNext/>
      <w:keepLines/>
      <w:spacing w:before="200" w:after="0"/>
      <w:outlineLvl w:val="8"/>
    </w:pPr>
    <w:rPr>
      <w:rFonts w:ascii="Times New Roman" w:hAnsi="Times New Roman" w:eastAsia="Nimbus Roman" w:cs="Nimbus Roman"/>
      <w:color w:val="000000" w:themeColor="text1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Nimbus Roman" w:cs="Nimbus Roman"/>
    </w:rPr>
  </w:style>
  <w:style w:type="paragraph" w:styleId="14">
    <w:name w:val="Block Text"/>
    <w:basedOn w:val="4"/>
    <w:next w:val="4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</w:r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4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uiPriority w:val="99"/>
    <w:rPr>
      <w:vertAlign w:val="superscript"/>
    </w:rPr>
  </w:style>
  <w:style w:type="paragraph" w:styleId="18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type="paragraph" w:styleId="19">
    <w:name w:val="footer"/>
    <w:basedOn w:val="1"/>
    <w:link w:val="58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footnote reference"/>
    <w:basedOn w:val="21"/>
    <w:uiPriority w:val="0"/>
    <w:rPr>
      <w:vertAlign w:val="superscript"/>
    </w:rPr>
  </w:style>
  <w:style w:type="character" w:customStyle="1" w:styleId="21">
    <w:name w:val="Body Text Char"/>
    <w:link w:val="4"/>
    <w:uiPriority w:val="0"/>
    <w:rPr>
      <w:rFonts w:ascii="Times New Roman" w:hAnsi="Times New Roman" w:eastAsia="Nimbus Roman" w:cs="Nimbus Roman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uiPriority w:val="0"/>
    <w:rPr>
      <w:rFonts w:eastAsia="Cambria"/>
      <w:color w:val="4F81BD" w:themeColor="accent1"/>
    </w:rPr>
  </w:style>
  <w:style w:type="paragraph" w:styleId="25">
    <w:name w:val="Subtitle"/>
    <w:basedOn w:val="26"/>
    <w:next w:val="4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6">
    <w:name w:val="Title"/>
    <w:basedOn w:val="1"/>
    <w:next w:val="4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000000" w:themeColor="text1"/>
      <w:sz w:val="36"/>
      <w:szCs w:val="36"/>
    </w:rPr>
  </w:style>
  <w:style w:type="table" w:styleId="27">
    <w:name w:val="Table Grid"/>
    <w:basedOn w:val="1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customStyle="1" w:styleId="38">
    <w:name w:val="First Paragraph"/>
    <w:basedOn w:val="4"/>
    <w:next w:val="4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Arial" w:cs="Arial"/>
      <w:sz w:val="34"/>
    </w:rPr>
  </w:style>
  <w:style w:type="character" w:customStyle="1" w:styleId="41">
    <w:name w:val="Heading 3 Char"/>
    <w:basedOn w:val="12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48"/>
      <w:szCs w:val="48"/>
    </w:rPr>
  </w:style>
  <w:style w:type="character" w:customStyle="1" w:styleId="51">
    <w:name w:val="Subtitle Char"/>
    <w:basedOn w:val="12"/>
    <w:qFormat/>
    <w:uiPriority w:val="11"/>
    <w:rPr>
      <w:sz w:val="24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type="character" w:customStyle="1" w:styleId="53">
    <w:name w:val="Quote Char"/>
    <w:link w:val="52"/>
    <w:qFormat/>
    <w:uiPriority w:val="29"/>
    <w:rPr>
      <w:i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5">
    <w:name w:val="Intense Quote Char"/>
    <w:link w:val="54"/>
    <w:qFormat/>
    <w:uiPriority w:val="30"/>
    <w:rPr>
      <w:i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1">
    <w:name w:val="Grid Table 6 Colorful - Accent 1"/>
    <w:basedOn w:val="13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2">
    <w:name w:val="Grid Table 6 Colorful - Accent 2"/>
    <w:basedOn w:val="13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3">
    <w:name w:val="Grid Table 6 Colorful - Accent 3"/>
    <w:basedOn w:val="13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4">
    <w:name w:val="Grid Table 6 Colorful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5">
    <w:name w:val="Grid Table 6 Colorful - Accent 5"/>
    <w:basedOn w:val="13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6">
    <w:name w:val="Grid Table 6 Colorful - Accent 6"/>
    <w:basedOn w:val="13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7">
    <w:name w:val="Grid Table 7 Colorful"/>
    <w:basedOn w:val="13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8">
    <w:name w:val="Grid Table 7 Colorful - Accent 1"/>
    <w:basedOn w:val="13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9">
    <w:name w:val="Grid Table 7 Colorful - Accent 2"/>
    <w:basedOn w:val="13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10">
    <w:name w:val="Grid Table 7 Colorful - Accent 3"/>
    <w:basedOn w:val="1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11">
    <w:name w:val="Grid Table 7 Colorful - Accent 4"/>
    <w:basedOn w:val="13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12">
    <w:name w:val="Grid Table 7 Colorful - Accent 5"/>
    <w:basedOn w:val="13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13">
    <w:name w:val="Grid Table 7 Colorful - Accent 6"/>
    <w:basedOn w:val="13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14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50">
    <w:name w:val="List Table 6 Colorful - Accent 1"/>
    <w:basedOn w:val="13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1">
    <w:name w:val="List Table 6 Colorful - Accent 2"/>
    <w:basedOn w:val="13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2">
    <w:name w:val="List Table 6 Colorful - Accent 3"/>
    <w:basedOn w:val="13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3">
    <w:name w:val="List Table 6 Colorful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4">
    <w:name w:val="List Table 6 Colorful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5">
    <w:name w:val="List Table 6 Colorful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6">
    <w:name w:val="List Table 7 Colorful"/>
    <w:basedOn w:val="13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7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8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9">
    <w:name w:val="List Table 7 Colorful - Accent 3"/>
    <w:basedOn w:val="1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60">
    <w:name w:val="List Table 7 Colorful - Accent 4"/>
    <w:basedOn w:val="13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61">
    <w:name w:val="List Table 7 Colorful - Accent 5"/>
    <w:basedOn w:val="13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62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63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uiPriority w:val="99"/>
    <w:rPr>
      <w:sz w:val="18"/>
    </w:rPr>
  </w:style>
  <w:style w:type="character" w:customStyle="1" w:styleId="185">
    <w:name w:val="Endnote Text Char"/>
    <w:link w:val="18"/>
    <w:uiPriority w:val="99"/>
    <w:rPr>
      <w:sz w:val="20"/>
    </w:rPr>
  </w:style>
  <w:style w:type="paragraph" w:customStyle="1" w:styleId="186">
    <w:name w:val="Compact"/>
    <w:basedOn w:val="4"/>
    <w:qFormat/>
    <w:uiPriority w:val="0"/>
    <w:pPr>
      <w:spacing w:before="36" w:after="36"/>
    </w:pPr>
  </w:style>
  <w:style w:type="paragraph" w:customStyle="1" w:styleId="187">
    <w:name w:val="Author"/>
    <w:next w:val="4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4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type="paragraph" w:customStyle="1" w:styleId="192">
    <w:name w:val="Definition"/>
    <w:basedOn w:val="1"/>
    <w:uiPriority w:val="0"/>
  </w:style>
  <w:style w:type="paragraph" w:customStyle="1" w:styleId="193">
    <w:name w:val="Table Caption"/>
    <w:basedOn w:val="15"/>
    <w:uiPriority w:val="0"/>
    <w:pPr>
      <w:keepNext/>
    </w:pPr>
  </w:style>
  <w:style w:type="paragraph" w:customStyle="1" w:styleId="194">
    <w:name w:val="Image Caption"/>
    <w:basedOn w:val="15"/>
    <w:uiPriority w:val="0"/>
  </w:style>
  <w:style w:type="paragraph" w:customStyle="1" w:styleId="195">
    <w:name w:val="Figure"/>
    <w:basedOn w:val="1"/>
    <w:uiPriority w:val="0"/>
  </w:style>
  <w:style w:type="paragraph" w:customStyle="1" w:styleId="196">
    <w:name w:val="Captioned Figure"/>
    <w:basedOn w:val="195"/>
    <w:uiPriority w:val="0"/>
    <w:pPr>
      <w:keepNext/>
    </w:pPr>
  </w:style>
  <w:style w:type="character" w:customStyle="1" w:styleId="197">
    <w:name w:val="Verbatim Char"/>
    <w:basedOn w:val="21"/>
    <w:uiPriority w:val="0"/>
    <w:rPr>
      <w:rFonts w:ascii="Times New Roman" w:hAnsi="Times New Roman" w:eastAsia="Cambria"/>
      <w:sz w:val="22"/>
    </w:rPr>
  </w:style>
  <w:style w:type="character" w:customStyle="1" w:styleId="198">
    <w:name w:val="Section Number"/>
    <w:basedOn w:val="21"/>
    <w:uiPriority w:val="0"/>
  </w:style>
  <w:style w:type="paragraph" w:customStyle="1" w:styleId="199">
    <w:name w:val="TOC Heading"/>
    <w:basedOn w:val="2"/>
    <w:next w:val="4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echo/utils.tool/inst/extdata/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18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2017-12-30T05:22:00Z</dcterms:created>
  <dc:creator>Author</dc:creator>
  <cp:lastModifiedBy>echo</cp:lastModifiedBy>
  <dcterms:modified xsi:type="dcterms:W3CDTF">2024-11-19T12:24:20Z</dcterms:modified>
  <dc:title>Title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76C1DF376CA29F6E35123C674FF8568E_42</vt:lpwstr>
  </property>
</Properties>
</file>